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6E1D4F" w:rsidP="00943931">
            <w:pPr>
              <w:pStyle w:val="a5"/>
            </w:pPr>
            <w:r>
              <w:rPr>
                <w:lang w:bidi="ru-RU"/>
              </w:rPr>
              <w:t>Апрель</w:t>
            </w:r>
            <w:bookmarkStart w:id="0" w:name="_GoBack"/>
            <w:bookmarkEnd w:id="0"/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080EF7" w:rsidP="00943931"/>
        </w:tc>
      </w:tr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080EF7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</w:tr>
      <w:tr w:rsidR="001E56DB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618561378"/>
                <w:placeholder>
                  <w:docPart w:val="B3917AAFC089419EBF1D74827CD8C93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474253043"/>
                <w:placeholder>
                  <w:docPart w:val="0C8876C49D73448D860D06ACA866DA3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943885053"/>
                <w:placeholder>
                  <w:docPart w:val="43A5E25ADEBD4EE8B0F3C46603CA7883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250481184"/>
                <w:placeholder>
                  <w:docPart w:val="75F497825A8D42DD82AAD5320A5C5512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166320238"/>
                <w:placeholder>
                  <w:docPart w:val="AD69E54E5EE34BDDBB5467FF1208E7D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83661626"/>
                <w:placeholder>
                  <w:docPart w:val="0978A3505CE24369AAD807ACF94420B1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15736794"/>
                <w:placeholder>
                  <w:docPart w:val="5B1884D7AB1D46239E2B5062067AC9D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80EF7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  <w:tr w:rsidR="00080EF7" w:rsidRPr="008770BF" w:rsidTr="001E56DB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</w:tr>
      <w:tr w:rsidR="00080EF7" w:rsidRPr="008770BF" w:rsidTr="001E56DB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</w:tbl>
    <w:p w:rsidR="00D7230E" w:rsidRPr="008770BF" w:rsidRDefault="00D7230E"/>
    <w:p w:rsidR="00D435C2" w:rsidRPr="008770BF" w:rsidRDefault="00D435C2">
      <w:pPr>
        <w:sectPr w:rsidR="00D435C2" w:rsidRPr="008770BF" w:rsidSect="008A5A23">
          <w:pgSz w:w="16838" w:h="11906" w:orient="landscape" w:code="9"/>
          <w:pgMar w:top="720" w:right="720" w:bottom="288" w:left="720" w:header="0" w:footer="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080EF7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Февраль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080EF7" w:rsidP="00943931"/>
        </w:tc>
      </w:tr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080EF7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201906403"/>
                <w:placeholder>
                  <w:docPart w:val="63ED8603BACA42879458CB5A211868E3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702394129"/>
                <w:placeholder>
                  <w:docPart w:val="D49459404AF246C09EFD311F46A6831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001091407"/>
                <w:placeholder>
                  <w:docPart w:val="5D77D562DFEA4DF0AB5B6ED06925C402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774141612"/>
                <w:placeholder>
                  <w:docPart w:val="ACC3B0F89A824B46B4459A8CDB4BC341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24933684"/>
                <w:placeholder>
                  <w:docPart w:val="CC947715DDA340ED86423BDEF936F08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714145416"/>
                <w:placeholder>
                  <w:docPart w:val="E1957391EAD34E668FF313390BF9F8D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2122027055"/>
                <w:placeholder>
                  <w:docPart w:val="BA863F6DFDC449B88B28A2424551AF01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  <w:tr w:rsidR="00080EF7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</w:tr>
      <w:tr w:rsidR="00080EF7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080EF7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Март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080EF7" w:rsidRPr="008770BF" w:rsidRDefault="00080EF7" w:rsidP="00943931"/>
        </w:tc>
      </w:tr>
      <w:tr w:rsidR="00080EF7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080EF7" w:rsidRPr="008770BF" w:rsidRDefault="00080EF7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080EF7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080EF7" w:rsidRPr="008770BF" w:rsidRDefault="00080EF7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486833764"/>
                <w:placeholder>
                  <w:docPart w:val="94184BB811C14B8CA9DDE0529307022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92896739"/>
                <w:placeholder>
                  <w:docPart w:val="194526344901418D9D31B7492F596709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109346567"/>
                <w:placeholder>
                  <w:docPart w:val="6D7926B0CE814B61B87B87EBCB1AD50C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963799206"/>
                <w:placeholder>
                  <w:docPart w:val="3015AAFDE2EC4935B02947132DC588C3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595123951"/>
                <w:placeholder>
                  <w:docPart w:val="0E19E47582464248A4E8E8AA1ACD364F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089281048"/>
                <w:placeholder>
                  <w:docPart w:val="6880B3A170F54B418D3BDCBCA9724B3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370503260"/>
                <w:placeholder>
                  <w:docPart w:val="7F4F396DF7494BA68E7B53DAC54DCB4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3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10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17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noProof/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  <w:r w:rsidRPr="008770BF">
              <w:rPr>
                <w:rFonts w:eastAsia="SimSun"/>
                <w:lang w:bidi="ru-RU"/>
              </w:rPr>
              <w:t>30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  <w:r w:rsidRPr="008770BF">
              <w:rPr>
                <w:rFonts w:eastAsia="SimSun"/>
                <w:lang w:bidi="ru-RU"/>
              </w:rPr>
              <w:t>31</w:t>
            </w: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  <w:tr w:rsidR="00080EF7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  <w:rPr>
                <w:rFonts w:eastAsia="SimSun"/>
                <w:lang w:eastAsia="zh-CN"/>
              </w:rPr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>
            <w:pPr>
              <w:pStyle w:val="ad"/>
            </w:pPr>
          </w:p>
        </w:tc>
      </w:tr>
      <w:tr w:rsidR="00080EF7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080EF7" w:rsidRPr="008770BF" w:rsidRDefault="00080EF7" w:rsidP="00943931"/>
        </w:tc>
      </w:tr>
    </w:tbl>
    <w:p w:rsidR="00E13B83" w:rsidRPr="008770BF" w:rsidRDefault="00E13B83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5D393D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5D393D" w:rsidRPr="008770BF" w:rsidRDefault="005D393D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Апрель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5D393D" w:rsidRPr="008770BF" w:rsidRDefault="005D393D" w:rsidP="00943931"/>
        </w:tc>
      </w:tr>
      <w:tr w:rsidR="005D393D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5D393D" w:rsidRPr="008770BF" w:rsidRDefault="005D393D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5D393D" w:rsidRPr="008770BF" w:rsidRDefault="005D393D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5D393D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5D393D" w:rsidRPr="008770BF" w:rsidRDefault="005D393D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5D393D" w:rsidRPr="008770BF" w:rsidRDefault="005D393D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823742742"/>
                <w:placeholder>
                  <w:docPart w:val="E4F6FDBCD6F34B1EA6DEE57189FC3F84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519152541"/>
                <w:placeholder>
                  <w:docPart w:val="3F146E58A70A416B8F0F26AE386D084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325631159"/>
                <w:placeholder>
                  <w:docPart w:val="31FF915F2B724EC69383F6DB02ED62EF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997298825"/>
                <w:placeholder>
                  <w:docPart w:val="7702C01E7053473E95DC122180BF891A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154108205"/>
                <w:placeholder>
                  <w:docPart w:val="2793066C0699471986017158CDED816C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118174140"/>
                <w:placeholder>
                  <w:docPart w:val="ADA14D68ADC04DC2BC40CD3112D3B2FB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174792610"/>
                <w:placeholder>
                  <w:docPart w:val="E619C0D6F87F422286F48A294FFDFBAB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</w:tr>
      <w:tr w:rsidR="005D393D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</w:tr>
      <w:tr w:rsidR="005D393D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5D393D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5D393D" w:rsidRPr="008770BF" w:rsidRDefault="005D393D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Май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5D393D" w:rsidRPr="008770BF" w:rsidRDefault="005D393D" w:rsidP="00943931"/>
        </w:tc>
      </w:tr>
      <w:tr w:rsidR="005D393D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5D393D" w:rsidRPr="008770BF" w:rsidRDefault="005D393D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5D393D" w:rsidRPr="008770BF" w:rsidRDefault="005D393D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5D393D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5D393D" w:rsidRPr="008770BF" w:rsidRDefault="005D393D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5D393D" w:rsidRPr="008770BF" w:rsidRDefault="005D393D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693918160"/>
                <w:placeholder>
                  <w:docPart w:val="DD2517D25D5B4820BCB0352B9C1E2AE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426730647"/>
                <w:placeholder>
                  <w:docPart w:val="1CCC51124B794F9CB6C3658448BA91F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719018286"/>
                <w:placeholder>
                  <w:docPart w:val="3D5223A23FF94774AB527C0AD6A985EE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453632921"/>
                <w:placeholder>
                  <w:docPart w:val="F31D147922534DC9BD9CA25F362DA011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448317948"/>
                <w:placeholder>
                  <w:docPart w:val="03703B4B60EB42BA8A796F1D4229A54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683818564"/>
                <w:placeholder>
                  <w:docPart w:val="91A13B8EE7A9432EAD16EBB8210157A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403951529"/>
                <w:placeholder>
                  <w:docPart w:val="8FCFDB73AB06433CBF0BDE7B4A7A31FC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</w:tr>
      <w:tr w:rsidR="005D393D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>
            <w:pPr>
              <w:pStyle w:val="ad"/>
            </w:pPr>
          </w:p>
        </w:tc>
      </w:tr>
      <w:tr w:rsidR="005D393D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5D393D" w:rsidRPr="008770BF" w:rsidRDefault="005D393D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Июнь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62390313"/>
                <w:placeholder>
                  <w:docPart w:val="9E79EDC55DB942A08A94C0334A9F62E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500389047"/>
                <w:placeholder>
                  <w:docPart w:val="D07E0D4D04754DDE92173922083EECE4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677958261"/>
                <w:placeholder>
                  <w:docPart w:val="DF5CC6D6F56845C59FC468AE49EE667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346678798"/>
                <w:placeholder>
                  <w:docPart w:val="7259F6D716BA48DB9999A109CAA544C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229130509"/>
                <w:placeholder>
                  <w:docPart w:val="9AC1B9CE2EA54A64B9162B75E4003AF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386952550"/>
                <w:placeholder>
                  <w:docPart w:val="812C790AACC840A88A22E20BD7020789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850909433"/>
                <w:placeholder>
                  <w:docPart w:val="B612AB24D861499988A8AEE91A24E90E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  <w:rPr>
                <w:rFonts w:eastAsia="SimSun"/>
                <w:lang w:eastAsia="zh-CN"/>
              </w:rPr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Июль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953754873"/>
                <w:placeholder>
                  <w:docPart w:val="466282005BC04AC1B5C18F3DCDBDD2A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385641338"/>
                <w:placeholder>
                  <w:docPart w:val="82F5B0E53B1E4560B117171DC7AE32FB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685210496"/>
                <w:placeholder>
                  <w:docPart w:val="24A9B938828D461A9965C8772F8FA78F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004044857"/>
                <w:placeholder>
                  <w:docPart w:val="7FC6C0586E3C44B2AE461B2D391834E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000086029"/>
                <w:placeholder>
                  <w:docPart w:val="85E1F938AEBA4A52A22A4A1021660354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522088534"/>
                <w:placeholder>
                  <w:docPart w:val="B3CAD389E0D3436D91FDB490C28374E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114356060"/>
                <w:placeholder>
                  <w:docPart w:val="21749E82F8E047F0A4E396FF91033249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Август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466365206"/>
                <w:placeholder>
                  <w:docPart w:val="8411777EC7744A9583D3FCDD35F0A9A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960757666"/>
                <w:placeholder>
                  <w:docPart w:val="611DAF8B2C8E4DF198EA83561113B9F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209642553"/>
                <w:placeholder>
                  <w:docPart w:val="7AC2B5D0796D4D7E94E117F71A3036FA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758898006"/>
                <w:placeholder>
                  <w:docPart w:val="603DD88B658F49918D165D16F5C0703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730693659"/>
                <w:placeholder>
                  <w:docPart w:val="FAD5B2B438054FBABB472D8AF037BDFF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769618395"/>
                <w:placeholder>
                  <w:docPart w:val="C5C9C7F7EAA7441DBAC3E282B64A1564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013289046"/>
                <w:placeholder>
                  <w:docPart w:val="8142D0E8CACD4D07BD21A2D3E8D5F33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Сентябрь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906595631"/>
                <w:placeholder>
                  <w:docPart w:val="FA8209681C9C46719289D7D072DD393C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878248016"/>
                <w:placeholder>
                  <w:docPart w:val="4DACF0F84D41405D93C9F9FD87D13EDA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2078728228"/>
                <w:placeholder>
                  <w:docPart w:val="80B61B32D6C54073B365D4CB6E2EBBB1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905590026"/>
                <w:placeholder>
                  <w:docPart w:val="350932A5E740458DB34FC1AFBC537A3B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572401484"/>
                <w:placeholder>
                  <w:docPart w:val="E990C93855544358BD51B0767C21F12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737174174"/>
                <w:placeholder>
                  <w:docPart w:val="E2FCB916993D41E5B5BA48CFE91B071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182043651"/>
                <w:placeholder>
                  <w:docPart w:val="7AC3ECED542844AB9D9C543F1A9B782C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/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Октябрь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225736628"/>
                <w:placeholder>
                  <w:docPart w:val="ED4A86016F314550BB20A03474CC87EF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897578170"/>
                <w:placeholder>
                  <w:docPart w:val="8299CEBCF6D543E39D4082B46EB3819E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870176050"/>
                <w:placeholder>
                  <w:docPart w:val="EC554C63789B4F25970B965B903C3159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392729597"/>
                <w:placeholder>
                  <w:docPart w:val="8D626D288F9643AE9AE1461A641ED30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391107270"/>
                <w:placeholder>
                  <w:docPart w:val="F809CB17485F413187A836EBA2FAF81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46299002"/>
                <w:placeholder>
                  <w:docPart w:val="54E501AF085640A58726D387D79B8B3A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639949967"/>
                <w:placeholder>
                  <w:docPart w:val="6AAEACF7535647619036D23168023944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Ноябрь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654805189"/>
                <w:placeholder>
                  <w:docPart w:val="7A453B5EE1C84B518420924B64B389E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266817884"/>
                <w:placeholder>
                  <w:docPart w:val="A957FA120A13432BA24DA02EA76F00E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757057917"/>
                <w:placeholder>
                  <w:docPart w:val="4B7B63315AAC4497BE1E2E35B437D4D6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966035357"/>
                <w:placeholder>
                  <w:docPart w:val="2F367BB6711E43A896CF9D86DDE2115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814359817"/>
                <w:placeholder>
                  <w:docPart w:val="F29024B71E4F46EF80064F94AB5A049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867967837"/>
                <w:placeholder>
                  <w:docPart w:val="AA97F045073E4D39BCD3A23FD41D934A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314758046"/>
                <w:placeholder>
                  <w:docPart w:val="3D8083CA4E69437FBE7AB0546B7ACED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</w:p>
        </w:tc>
      </w:tr>
      <w:tr w:rsidR="0005195E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 w:rsidP="00D435C2">
      <w:pPr>
        <w:sectPr w:rsidR="00D435C2" w:rsidRPr="008770BF" w:rsidSect="008A5A23">
          <w:pgSz w:w="16838" w:h="11906" w:orient="landscape" w:code="9"/>
          <w:pgMar w:top="720" w:right="720" w:bottom="288" w:left="720" w:header="720" w:footer="720" w:gutter="0"/>
          <w:cols w:space="720"/>
          <w:docGrid w:linePitch="360"/>
        </w:sectPr>
      </w:pPr>
    </w:p>
    <w:tbl>
      <w:tblPr>
        <w:tblW w:w="5005" w:type="pct"/>
        <w:tblLook w:val="0600" w:firstRow="0" w:lastRow="0" w:firstColumn="0" w:lastColumn="0" w:noHBand="1" w:noVBand="1"/>
        <w:tblCaption w:val="Макетная таблица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195"/>
        <w:gridCol w:w="12"/>
      </w:tblGrid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5"/>
            </w:pPr>
            <w:r w:rsidRPr="008770BF">
              <w:rPr>
                <w:lang w:bidi="ru-RU"/>
              </w:rPr>
              <w:lastRenderedPageBreak/>
              <w:t>Декабрь</w:t>
            </w:r>
          </w:p>
        </w:tc>
        <w:tc>
          <w:tcPr>
            <w:tcW w:w="2498" w:type="pct"/>
            <w:gridSpan w:val="4"/>
            <w:shd w:val="clear" w:color="auto" w:fill="495E00" w:themeFill="accent1" w:themeFillShade="80"/>
          </w:tcPr>
          <w:p w:rsidR="00800901" w:rsidRPr="008770BF" w:rsidRDefault="00800901" w:rsidP="00943931"/>
        </w:tc>
      </w:tr>
      <w:tr w:rsidR="00800901" w:rsidRPr="008770BF" w:rsidTr="00943931">
        <w:trPr>
          <w:gridAfter w:val="1"/>
          <w:wAfter w:w="4" w:type="pct"/>
        </w:trPr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:rsidR="00800901" w:rsidRPr="008770BF" w:rsidRDefault="00800901" w:rsidP="00943931">
            <w:pPr>
              <w:pStyle w:val="a6"/>
            </w:pPr>
            <w:r w:rsidRPr="008770BF">
              <w:rPr>
                <w:lang w:bidi="ru-RU"/>
              </w:rPr>
              <w:t>2024</w:t>
            </w:r>
          </w:p>
        </w:tc>
      </w:tr>
      <w:tr w:rsidR="00800901" w:rsidRPr="008770BF" w:rsidTr="00943931">
        <w:trPr>
          <w:gridAfter w:val="1"/>
          <w:wAfter w:w="4" w:type="pct"/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:rsidR="00800901" w:rsidRPr="008770BF" w:rsidRDefault="00800901" w:rsidP="00943931"/>
        </w:tc>
      </w:tr>
      <w:tr w:rsidR="001E56DB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38241571"/>
                <w:placeholder>
                  <w:docPart w:val="C1CBEDE59DED4BAD81823F6E39FCC44D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Понедельник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406684288"/>
                <w:placeholder>
                  <w:docPart w:val="8C4AA1208920443A9EF4F5E5D5A5F2FB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Вторник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1596318688"/>
                <w:placeholder>
                  <w:docPart w:val="C359B3FFA7AE4E768BB430BC84C07D27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Среда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928397095"/>
                <w:placeholder>
                  <w:docPart w:val="40446565CE574D7483B7269A96BB6C5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Четверг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934946159"/>
                <w:placeholder>
                  <w:docPart w:val="B77201DA35AB467E9ACB164FFFF6F025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Пятница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1894306318"/>
                <w:placeholder>
                  <w:docPart w:val="7B8DD8491BCF44B49B8A8C5FCF0C6C68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Суббота</w:t>
                </w:r>
              </w:sdtContent>
            </w:sdt>
          </w:p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D9D9" w:themeFill="background1" w:themeFillShade="D9"/>
          </w:tcPr>
          <w:p w:rsidR="001E56DB" w:rsidRPr="008770BF" w:rsidRDefault="00DC3542" w:rsidP="001E56DB">
            <w:pPr>
              <w:pStyle w:val="ab"/>
            </w:pPr>
            <w:sdt>
              <w:sdtPr>
                <w:id w:val="-884400213"/>
                <w:placeholder>
                  <w:docPart w:val="FBFFEDAEADE14F07AA5F0D4DC3CF7980"/>
                </w:placeholder>
                <w:temporary/>
                <w:showingPlcHdr/>
                <w15:appearance w15:val="hidden"/>
              </w:sdtPr>
              <w:sdtEndPr/>
              <w:sdtContent>
                <w:r w:rsidR="001E56DB" w:rsidRPr="008770BF">
                  <w:rPr>
                    <w:lang w:bidi="ru-RU"/>
                  </w:rPr>
                  <w:t>В</w:t>
                </w:r>
                <w:r w:rsidR="001E56DB" w:rsidRPr="008770BF">
                  <w:rPr>
                    <w:rFonts w:eastAsia="SimSun"/>
                    <w:lang w:bidi="ru-RU"/>
                  </w:rPr>
                  <w:t>ос</w:t>
                </w:r>
                <w:r w:rsidR="001E56DB" w:rsidRPr="008770BF">
                  <w:rPr>
                    <w:lang w:bidi="ru-RU"/>
                  </w:rPr>
                  <w:t>кресенье</w:t>
                </w:r>
              </w:sdtContent>
            </w:sdt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4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5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7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8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11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12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14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15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18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19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21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22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23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24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25</w:t>
            </w: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26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27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28</w:t>
            </w: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  <w:r w:rsidRPr="008770BF">
              <w:rPr>
                <w:lang w:bidi="ru-RU"/>
              </w:rPr>
              <w:t>29</w:t>
            </w:r>
          </w:p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/>
        </w:tc>
      </w:tr>
      <w:tr w:rsidR="00AA7959" w:rsidRPr="008770BF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  <w:r w:rsidRPr="008770BF">
              <w:rPr>
                <w:lang w:bidi="ru-RU"/>
              </w:rPr>
              <w:t>30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  <w:rPr>
                <w:rFonts w:eastAsia="SimSun"/>
                <w:lang w:eastAsia="zh-CN"/>
              </w:rPr>
            </w:pPr>
            <w:r w:rsidRPr="008770BF">
              <w:rPr>
                <w:rFonts w:eastAsia="SimSun"/>
                <w:lang w:bidi="ru-RU"/>
              </w:rPr>
              <w:t>31</w:t>
            </w: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  <w:tc>
          <w:tcPr>
            <w:tcW w:w="716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AA7959" w:rsidRPr="008770BF" w:rsidRDefault="00AA7959" w:rsidP="00AA7959">
            <w:pPr>
              <w:pStyle w:val="ad"/>
            </w:pPr>
          </w:p>
        </w:tc>
      </w:tr>
      <w:tr w:rsidR="00800901" w:rsidRPr="008770BF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  <w:tc>
          <w:tcPr>
            <w:tcW w:w="716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:rsidR="00800901" w:rsidRPr="008770BF" w:rsidRDefault="00800901" w:rsidP="00943931"/>
        </w:tc>
      </w:tr>
    </w:tbl>
    <w:p w:rsidR="00D435C2" w:rsidRPr="008770BF" w:rsidRDefault="00D435C2"/>
    <w:sectPr w:rsidR="00D435C2" w:rsidRPr="008770BF" w:rsidSect="008A5A23">
      <w:pgSz w:w="16838" w:h="11906" w:orient="landscape" w:code="9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3542" w:rsidRDefault="00DC3542">
      <w:pPr>
        <w:spacing w:before="0" w:after="0"/>
      </w:pPr>
      <w:r>
        <w:separator/>
      </w:r>
    </w:p>
  </w:endnote>
  <w:endnote w:type="continuationSeparator" w:id="0">
    <w:p w:rsidR="00DC3542" w:rsidRDefault="00DC35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3542" w:rsidRDefault="00DC3542">
      <w:pPr>
        <w:spacing w:before="0" w:after="0"/>
      </w:pPr>
      <w:r>
        <w:separator/>
      </w:r>
    </w:p>
  </w:footnote>
  <w:footnote w:type="continuationSeparator" w:id="0">
    <w:p w:rsidR="00DC3542" w:rsidRDefault="00DC35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6E1D4F"/>
    <w:rsid w:val="00020C49"/>
    <w:rsid w:val="0005195E"/>
    <w:rsid w:val="00056814"/>
    <w:rsid w:val="0006779F"/>
    <w:rsid w:val="00080EF7"/>
    <w:rsid w:val="000A20FE"/>
    <w:rsid w:val="00100BAF"/>
    <w:rsid w:val="0011772B"/>
    <w:rsid w:val="001349B2"/>
    <w:rsid w:val="00145E24"/>
    <w:rsid w:val="0019694E"/>
    <w:rsid w:val="001A3A8D"/>
    <w:rsid w:val="001C5DC3"/>
    <w:rsid w:val="001E56DB"/>
    <w:rsid w:val="0027720C"/>
    <w:rsid w:val="002F6E35"/>
    <w:rsid w:val="00391D69"/>
    <w:rsid w:val="003A63E1"/>
    <w:rsid w:val="003A7FDB"/>
    <w:rsid w:val="003B47BC"/>
    <w:rsid w:val="003C0968"/>
    <w:rsid w:val="003D7DDA"/>
    <w:rsid w:val="003F1620"/>
    <w:rsid w:val="00406C2A"/>
    <w:rsid w:val="00454FED"/>
    <w:rsid w:val="004C5B17"/>
    <w:rsid w:val="005069BC"/>
    <w:rsid w:val="005562FE"/>
    <w:rsid w:val="00557989"/>
    <w:rsid w:val="00572E54"/>
    <w:rsid w:val="005D393D"/>
    <w:rsid w:val="0067083A"/>
    <w:rsid w:val="006E04FA"/>
    <w:rsid w:val="006E1D4F"/>
    <w:rsid w:val="007564A4"/>
    <w:rsid w:val="007777B1"/>
    <w:rsid w:val="007A49F2"/>
    <w:rsid w:val="007F23B1"/>
    <w:rsid w:val="00800901"/>
    <w:rsid w:val="00874C9A"/>
    <w:rsid w:val="008770BF"/>
    <w:rsid w:val="008A5A23"/>
    <w:rsid w:val="009035F5"/>
    <w:rsid w:val="0092231B"/>
    <w:rsid w:val="00944085"/>
    <w:rsid w:val="00946A27"/>
    <w:rsid w:val="00953A96"/>
    <w:rsid w:val="009A0FFF"/>
    <w:rsid w:val="00A4654E"/>
    <w:rsid w:val="00A73BBF"/>
    <w:rsid w:val="00A844DA"/>
    <w:rsid w:val="00AA245C"/>
    <w:rsid w:val="00AA7959"/>
    <w:rsid w:val="00AB29FA"/>
    <w:rsid w:val="00B70858"/>
    <w:rsid w:val="00B8151A"/>
    <w:rsid w:val="00B97BB2"/>
    <w:rsid w:val="00C0276E"/>
    <w:rsid w:val="00C11D39"/>
    <w:rsid w:val="00C71D73"/>
    <w:rsid w:val="00C7735D"/>
    <w:rsid w:val="00CB1C1C"/>
    <w:rsid w:val="00CC02EC"/>
    <w:rsid w:val="00D17693"/>
    <w:rsid w:val="00D435C2"/>
    <w:rsid w:val="00D7230E"/>
    <w:rsid w:val="00DA53A1"/>
    <w:rsid w:val="00DA6098"/>
    <w:rsid w:val="00DC3542"/>
    <w:rsid w:val="00DE6C1E"/>
    <w:rsid w:val="00DF051F"/>
    <w:rsid w:val="00DF32DE"/>
    <w:rsid w:val="00E02644"/>
    <w:rsid w:val="00E13B83"/>
    <w:rsid w:val="00E54E11"/>
    <w:rsid w:val="00E85D16"/>
    <w:rsid w:val="00EA1691"/>
    <w:rsid w:val="00EB320B"/>
    <w:rsid w:val="00F27DA0"/>
    <w:rsid w:val="00F27F58"/>
    <w:rsid w:val="00F710A7"/>
    <w:rsid w:val="00FA21CA"/>
    <w:rsid w:val="00FA39FF"/>
    <w:rsid w:val="00FF2624"/>
    <w:rsid w:val="067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70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ru-RU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A53A1"/>
  </w:style>
  <w:style w:type="paragraph" w:styleId="1">
    <w:name w:val="heading 1"/>
    <w:basedOn w:val="a1"/>
    <w:next w:val="a1"/>
    <w:link w:val="10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есяц"/>
    <w:basedOn w:val="a1"/>
    <w:uiPriority w:val="1"/>
    <w:qFormat/>
    <w:rsid w:val="008770BF"/>
    <w:pPr>
      <w:spacing w:before="0" w:after="0"/>
    </w:pPr>
    <w:rPr>
      <w:rFonts w:ascii="Times New Roman" w:eastAsiaTheme="majorEastAsia" w:hAnsi="Times New Roman"/>
      <w:b/>
      <w:color w:val="FFFFFF" w:themeColor="background1"/>
      <w:sz w:val="120"/>
      <w:szCs w:val="120"/>
    </w:rPr>
  </w:style>
  <w:style w:type="paragraph" w:customStyle="1" w:styleId="a6">
    <w:name w:val="Год"/>
    <w:basedOn w:val="a1"/>
    <w:uiPriority w:val="2"/>
    <w:qFormat/>
    <w:rsid w:val="008770BF"/>
    <w:pPr>
      <w:spacing w:before="0" w:after="120"/>
      <w:jc w:val="right"/>
    </w:pPr>
    <w:rPr>
      <w:rFonts w:ascii="Times New Roman" w:eastAsiaTheme="majorEastAsia" w:hAnsi="Times New Roman"/>
      <w:b/>
      <w:color w:val="FFFFFF" w:themeColor="background1"/>
      <w:sz w:val="64"/>
      <w:szCs w:val="64"/>
    </w:rPr>
  </w:style>
  <w:style w:type="paragraph" w:styleId="a7">
    <w:name w:val="Subtitle"/>
    <w:basedOn w:val="a1"/>
    <w:link w:val="a8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a8">
    <w:name w:val="Подзаголовок Знак"/>
    <w:basedOn w:val="a2"/>
    <w:link w:val="a7"/>
    <w:uiPriority w:val="4"/>
    <w:semiHidden/>
    <w:rsid w:val="00DA53A1"/>
    <w:rPr>
      <w:b/>
      <w:color w:val="FFFFFF" w:themeColor="background1"/>
      <w:sz w:val="24"/>
      <w:szCs w:val="24"/>
    </w:rPr>
  </w:style>
  <w:style w:type="paragraph" w:styleId="a9">
    <w:name w:val="Title"/>
    <w:basedOn w:val="a1"/>
    <w:link w:val="aa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aa">
    <w:name w:val="Заголовок Знак"/>
    <w:basedOn w:val="a2"/>
    <w:link w:val="a9"/>
    <w:uiPriority w:val="3"/>
    <w:semiHidden/>
    <w:rsid w:val="00DA53A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ab">
    <w:name w:val="Дни"/>
    <w:basedOn w:val="a1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ac">
    <w:name w:val="Табличный календарь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ad">
    <w:name w:val="Даты"/>
    <w:basedOn w:val="a1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ae">
    <w:name w:val="Body Text"/>
    <w:basedOn w:val="a1"/>
    <w:link w:val="af"/>
    <w:semiHidden/>
    <w:unhideWhenUsed/>
    <w:pPr>
      <w:spacing w:after="120"/>
    </w:pPr>
  </w:style>
  <w:style w:type="character" w:customStyle="1" w:styleId="af">
    <w:name w:val="Основной текст Знак"/>
    <w:basedOn w:val="a2"/>
    <w:link w:val="ae"/>
    <w:semiHidden/>
    <w:rPr>
      <w:sz w:val="20"/>
    </w:rPr>
  </w:style>
  <w:style w:type="paragraph" w:styleId="af0">
    <w:name w:val="Balloon Text"/>
    <w:basedOn w:val="a1"/>
    <w:link w:val="af1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semiHidden/>
    <w:rPr>
      <w:rFonts w:ascii="Tahoma" w:hAnsi="Tahoma" w:cs="Tahoma"/>
      <w:sz w:val="16"/>
      <w:szCs w:val="16"/>
    </w:rPr>
  </w:style>
  <w:style w:type="paragraph" w:styleId="af2">
    <w:name w:val="Bibliography"/>
    <w:basedOn w:val="a1"/>
    <w:next w:val="a1"/>
    <w:semiHidden/>
    <w:unhideWhenUsed/>
  </w:style>
  <w:style w:type="paragraph" w:styleId="af3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semiHidden/>
    <w:rPr>
      <w:sz w:val="16"/>
      <w:szCs w:val="16"/>
    </w:rPr>
  </w:style>
  <w:style w:type="paragraph" w:styleId="af4">
    <w:name w:val="Body Text First Indent"/>
    <w:basedOn w:val="ae"/>
    <w:link w:val="af5"/>
    <w:semiHidden/>
    <w:unhideWhenUsed/>
    <w:pPr>
      <w:spacing w:after="0"/>
      <w:ind w:firstLine="360"/>
    </w:pPr>
  </w:style>
  <w:style w:type="character" w:customStyle="1" w:styleId="af5">
    <w:name w:val="Красная строка Знак"/>
    <w:basedOn w:val="af"/>
    <w:link w:val="af4"/>
    <w:semiHidden/>
    <w:rPr>
      <w:sz w:val="20"/>
    </w:rPr>
  </w:style>
  <w:style w:type="character" w:customStyle="1" w:styleId="24">
    <w:name w:val="Основной текст 2 Знак"/>
    <w:basedOn w:val="a2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Красная строка 2 Знак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Pr>
      <w:sz w:val="16"/>
      <w:szCs w:val="16"/>
    </w:rPr>
  </w:style>
  <w:style w:type="paragraph" w:styleId="af6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7">
    <w:name w:val="Closing"/>
    <w:basedOn w:val="a1"/>
    <w:link w:val="af8"/>
    <w:semiHidden/>
    <w:unhideWhenUsed/>
    <w:pPr>
      <w:ind w:left="4320"/>
    </w:pPr>
  </w:style>
  <w:style w:type="character" w:customStyle="1" w:styleId="af8">
    <w:name w:val="Прощание Знак"/>
    <w:basedOn w:val="a2"/>
    <w:link w:val="af7"/>
    <w:semiHidden/>
    <w:rPr>
      <w:sz w:val="20"/>
    </w:rPr>
  </w:style>
  <w:style w:type="paragraph" w:styleId="af9">
    <w:name w:val="annotation text"/>
    <w:basedOn w:val="a1"/>
    <w:link w:val="afa"/>
    <w:semiHidden/>
    <w:unhideWhenUsed/>
    <w:rPr>
      <w:szCs w:val="20"/>
    </w:rPr>
  </w:style>
  <w:style w:type="character" w:customStyle="1" w:styleId="afa">
    <w:name w:val="Текст примечания Знак"/>
    <w:basedOn w:val="a2"/>
    <w:link w:val="af9"/>
    <w:semiHidden/>
    <w:rPr>
      <w:sz w:val="20"/>
      <w:szCs w:val="20"/>
    </w:rPr>
  </w:style>
  <w:style w:type="paragraph" w:styleId="afb">
    <w:name w:val="annotation subject"/>
    <w:basedOn w:val="af9"/>
    <w:next w:val="af9"/>
    <w:link w:val="afc"/>
    <w:semiHidden/>
    <w:unhideWhenUsed/>
    <w:rPr>
      <w:b/>
      <w:bCs/>
    </w:rPr>
  </w:style>
  <w:style w:type="character" w:customStyle="1" w:styleId="afc">
    <w:name w:val="Тема примечания Знак"/>
    <w:basedOn w:val="afa"/>
    <w:link w:val="afb"/>
    <w:semiHidden/>
    <w:rPr>
      <w:b/>
      <w:bCs/>
      <w:sz w:val="20"/>
      <w:szCs w:val="20"/>
    </w:rPr>
  </w:style>
  <w:style w:type="paragraph" w:styleId="afd">
    <w:name w:val="Date"/>
    <w:basedOn w:val="a1"/>
    <w:next w:val="a1"/>
    <w:link w:val="afe"/>
    <w:semiHidden/>
    <w:unhideWhenUsed/>
  </w:style>
  <w:style w:type="character" w:customStyle="1" w:styleId="afe">
    <w:name w:val="Дата Знак"/>
    <w:basedOn w:val="a2"/>
    <w:link w:val="afd"/>
    <w:semiHidden/>
    <w:rPr>
      <w:sz w:val="20"/>
    </w:rPr>
  </w:style>
  <w:style w:type="paragraph" w:styleId="aff">
    <w:name w:val="Document Map"/>
    <w:basedOn w:val="a1"/>
    <w:link w:val="aff0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2"/>
    <w:link w:val="aff"/>
    <w:semiHidden/>
    <w:rPr>
      <w:rFonts w:ascii="Tahoma" w:hAnsi="Tahoma" w:cs="Tahoma"/>
      <w:sz w:val="16"/>
      <w:szCs w:val="16"/>
    </w:rPr>
  </w:style>
  <w:style w:type="paragraph" w:styleId="aff1">
    <w:name w:val="E-mail Signature"/>
    <w:basedOn w:val="a1"/>
    <w:link w:val="aff2"/>
    <w:semiHidden/>
    <w:unhideWhenUsed/>
  </w:style>
  <w:style w:type="character" w:customStyle="1" w:styleId="aff2">
    <w:name w:val="Электронная подпись Знак"/>
    <w:basedOn w:val="a2"/>
    <w:link w:val="aff1"/>
    <w:semiHidden/>
    <w:rPr>
      <w:sz w:val="20"/>
    </w:rPr>
  </w:style>
  <w:style w:type="paragraph" w:styleId="aff3">
    <w:name w:val="endnote text"/>
    <w:basedOn w:val="a1"/>
    <w:link w:val="aff4"/>
    <w:semiHidden/>
    <w:unhideWhenUsed/>
    <w:rPr>
      <w:szCs w:val="20"/>
    </w:rPr>
  </w:style>
  <w:style w:type="character" w:customStyle="1" w:styleId="aff4">
    <w:name w:val="Текст концевой сноски Знак"/>
    <w:basedOn w:val="a2"/>
    <w:link w:val="aff3"/>
    <w:semiHidden/>
    <w:rPr>
      <w:sz w:val="20"/>
      <w:szCs w:val="20"/>
    </w:rPr>
  </w:style>
  <w:style w:type="paragraph" w:styleId="aff5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footer"/>
    <w:basedOn w:val="a1"/>
    <w:link w:val="aff7"/>
    <w:uiPriority w:val="99"/>
    <w:semiHidden/>
    <w:pPr>
      <w:spacing w:before="0" w:after="0"/>
    </w:pPr>
  </w:style>
  <w:style w:type="paragraph" w:styleId="aff8">
    <w:name w:val="footnote text"/>
    <w:basedOn w:val="a1"/>
    <w:link w:val="aff9"/>
    <w:semiHidden/>
    <w:unhideWhenUsed/>
    <w:rPr>
      <w:szCs w:val="20"/>
    </w:rPr>
  </w:style>
  <w:style w:type="character" w:customStyle="1" w:styleId="aff9">
    <w:name w:val="Текст сноски Знак"/>
    <w:basedOn w:val="a2"/>
    <w:link w:val="aff8"/>
    <w:semiHidden/>
    <w:rPr>
      <w:sz w:val="20"/>
      <w:szCs w:val="20"/>
    </w:rPr>
  </w:style>
  <w:style w:type="character" w:customStyle="1" w:styleId="aff7">
    <w:name w:val="Нижний колонтитул Знак"/>
    <w:basedOn w:val="a2"/>
    <w:link w:val="aff6"/>
    <w:uiPriority w:val="99"/>
    <w:semiHidden/>
    <w:rsid w:val="00DA53A1"/>
  </w:style>
  <w:style w:type="paragraph" w:styleId="affa">
    <w:name w:val="header"/>
    <w:basedOn w:val="a1"/>
    <w:link w:val="affb"/>
    <w:uiPriority w:val="99"/>
    <w:semiHidden/>
    <w:pPr>
      <w:spacing w:before="0" w:after="0"/>
    </w:pPr>
  </w:style>
  <w:style w:type="character" w:customStyle="1" w:styleId="10">
    <w:name w:val="Заголовок 1 Знак"/>
    <w:basedOn w:val="a2"/>
    <w:link w:val="1"/>
    <w:uiPriority w:val="9"/>
    <w:semiHidden/>
    <w:rsid w:val="00DA53A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Заголовок 4 Знак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Заголовок 5 Знак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Заголовок 6 Знак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Заголовок 7 Знак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Заголовок 8 Знак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Адрес HTML Знак"/>
    <w:basedOn w:val="a2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a">
    <w:name w:val="index 2"/>
    <w:basedOn w:val="a1"/>
    <w:next w:val="a1"/>
    <w:autoRedefine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ind w:left="1800" w:hanging="200"/>
    </w:pPr>
  </w:style>
  <w:style w:type="paragraph" w:styleId="affc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semiHidden/>
    <w:unhideWhenUsed/>
    <w:pPr>
      <w:ind w:left="360" w:hanging="360"/>
      <w:contextualSpacing/>
    </w:pPr>
  </w:style>
  <w:style w:type="paragraph" w:styleId="2b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c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Текст макроса Знак"/>
    <w:basedOn w:val="a2"/>
    <w:link w:val="afff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Шапка Знак"/>
    <w:basedOn w:val="a2"/>
    <w:link w:val="af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semiHidden/>
    <w:unhideWhenUsed/>
    <w:pPr>
      <w:ind w:left="720"/>
    </w:pPr>
  </w:style>
  <w:style w:type="paragraph" w:styleId="afff5">
    <w:name w:val="Note Heading"/>
    <w:basedOn w:val="a1"/>
    <w:next w:val="a1"/>
    <w:link w:val="afff6"/>
    <w:semiHidden/>
    <w:unhideWhenUsed/>
  </w:style>
  <w:style w:type="character" w:customStyle="1" w:styleId="afff6">
    <w:name w:val="Заголовок записки Знак"/>
    <w:basedOn w:val="a2"/>
    <w:link w:val="afff5"/>
    <w:semiHidden/>
    <w:rPr>
      <w:sz w:val="20"/>
    </w:rPr>
  </w:style>
  <w:style w:type="paragraph" w:styleId="afff7">
    <w:name w:val="Plain Text"/>
    <w:basedOn w:val="a1"/>
    <w:link w:val="afff8"/>
    <w:semiHidden/>
    <w:unhideWhenUsed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semiHidden/>
    <w:rPr>
      <w:rFonts w:ascii="Consolas" w:hAnsi="Consolas"/>
      <w:sz w:val="21"/>
      <w:szCs w:val="21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Приветствие Знак"/>
    <w:basedOn w:val="a2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ind w:left="4320"/>
    </w:pPr>
  </w:style>
  <w:style w:type="character" w:customStyle="1" w:styleId="afffc">
    <w:name w:val="Подпись Знак"/>
    <w:basedOn w:val="a2"/>
    <w:link w:val="afffb"/>
    <w:semiHidden/>
    <w:rPr>
      <w:sz w:val="20"/>
    </w:rPr>
  </w:style>
  <w:style w:type="paragraph" w:styleId="afffd">
    <w:name w:val="table of authorities"/>
    <w:basedOn w:val="a1"/>
    <w:next w:val="a1"/>
    <w:semiHidden/>
    <w:unhideWhenUsed/>
    <w:pPr>
      <w:ind w:left="200" w:hanging="20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d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affff0">
    <w:name w:val="TOC Heading"/>
    <w:basedOn w:val="1"/>
    <w:next w:val="a1"/>
    <w:semiHidden/>
    <w:unhideWhenUsed/>
    <w:qFormat/>
    <w:pPr>
      <w:outlineLvl w:val="9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DA53A1"/>
  </w:style>
  <w:style w:type="table" w:styleId="-1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ff1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2"/>
    <w:uiPriority w:val="9"/>
    <w:semiHidden/>
    <w:rsid w:val="00F27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admin%203\AppData\Roaming\Microsoft\Templates\&#1050;&#1072;&#1083;&#1077;&#1085;&#1076;&#1072;&#1088;&#1100;%20&#1089;%20&#1073;&#1072;&#1085;&#1085;&#1077;&#1088;&#1086;&#108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917AAFC089419EBF1D74827CD8C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A61D0-4AD0-499E-90D0-248807424DBB}"/>
      </w:docPartPr>
      <w:docPartBody>
        <w:p w:rsidR="00000000" w:rsidRDefault="00AB080D">
          <w:pPr>
            <w:pStyle w:val="B3917AAFC089419EBF1D74827CD8C930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0C8876C49D73448D860D06ACA866D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BB9A5-EA9C-4AA6-A7B1-0E129A7C8E04}"/>
      </w:docPartPr>
      <w:docPartBody>
        <w:p w:rsidR="00000000" w:rsidRDefault="00AB080D">
          <w:pPr>
            <w:pStyle w:val="0C8876C49D73448D860D06ACA866DA30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43A5E25ADEBD4EE8B0F3C46603CA78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F51026-0C84-4911-9BFD-90EA1BD07E40}"/>
      </w:docPartPr>
      <w:docPartBody>
        <w:p w:rsidR="00000000" w:rsidRDefault="00AB080D">
          <w:pPr>
            <w:pStyle w:val="43A5E25ADEBD4EE8B0F3C46603CA7883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75F497825A8D42DD82AAD5320A5C55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79B26-9E9D-4D77-8357-522E072195EB}"/>
      </w:docPartPr>
      <w:docPartBody>
        <w:p w:rsidR="00000000" w:rsidRDefault="00AB080D">
          <w:pPr>
            <w:pStyle w:val="75F497825A8D42DD82AAD5320A5C5512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AD69E54E5EE34BDDBB5467FF1208E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5E1150-C4DA-4B77-A7E7-21FA7F1E379D}"/>
      </w:docPartPr>
      <w:docPartBody>
        <w:p w:rsidR="00000000" w:rsidRDefault="00AB080D">
          <w:pPr>
            <w:pStyle w:val="AD69E54E5EE34BDDBB5467FF1208E7DD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0978A3505CE24369AAD807ACF9442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D9474-D9E3-4C49-8020-6A4B2EEE5F31}"/>
      </w:docPartPr>
      <w:docPartBody>
        <w:p w:rsidR="00000000" w:rsidRDefault="00AB080D">
          <w:pPr>
            <w:pStyle w:val="0978A3505CE24369AAD807ACF94420B1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5B1884D7AB1D46239E2B5062067AC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4097B-834B-4211-A5B3-B7C07E737302}"/>
      </w:docPartPr>
      <w:docPartBody>
        <w:p w:rsidR="00000000" w:rsidRDefault="00AB080D">
          <w:pPr>
            <w:pStyle w:val="5B1884D7AB1D46239E2B5062067AC9D5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63ED8603BACA42879458CB5A21186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58265-F60C-4D0A-9166-3B9765266ED5}"/>
      </w:docPartPr>
      <w:docPartBody>
        <w:p w:rsidR="00000000" w:rsidRDefault="00AB080D">
          <w:pPr>
            <w:pStyle w:val="63ED8603BACA42879458CB5A211868E3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D49459404AF246C09EFD311F46A68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9ACD80-E0EC-44D6-B30D-56526E99A9BF}"/>
      </w:docPartPr>
      <w:docPartBody>
        <w:p w:rsidR="00000000" w:rsidRDefault="00AB080D">
          <w:pPr>
            <w:pStyle w:val="D49459404AF246C09EFD311F46A68316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5D77D562DFEA4DF0AB5B6ED06925C4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0F4F-7A6D-438A-8E68-A8E877D8D37E}"/>
      </w:docPartPr>
      <w:docPartBody>
        <w:p w:rsidR="00000000" w:rsidRDefault="00AB080D">
          <w:pPr>
            <w:pStyle w:val="5D77D562DFEA4DF0AB5B6ED06925C402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ACC3B0F89A824B46B4459A8CDB4BC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DB6FF-A61E-4A9B-95D0-99256E59234A}"/>
      </w:docPartPr>
      <w:docPartBody>
        <w:p w:rsidR="00000000" w:rsidRDefault="00AB080D">
          <w:pPr>
            <w:pStyle w:val="ACC3B0F89A824B46B4459A8CDB4BC341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CC947715DDA340ED86423BDEF936F0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25F18-9898-41FD-A8A0-2AF6DE834C16}"/>
      </w:docPartPr>
      <w:docPartBody>
        <w:p w:rsidR="00000000" w:rsidRDefault="00AB080D">
          <w:pPr>
            <w:pStyle w:val="CC947715DDA340ED86423BDEF936F087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E1957391EAD34E668FF313390BF9F8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E35D3B-3CDD-40BC-B1A3-B2C47BC01F50}"/>
      </w:docPartPr>
      <w:docPartBody>
        <w:p w:rsidR="00000000" w:rsidRDefault="00AB080D">
          <w:pPr>
            <w:pStyle w:val="E1957391EAD34E668FF313390BF9F8D6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BA863F6DFDC449B88B28A2424551A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BE12-10EB-4785-BE83-B36FD91E0D2A}"/>
      </w:docPartPr>
      <w:docPartBody>
        <w:p w:rsidR="00000000" w:rsidRDefault="00AB080D">
          <w:pPr>
            <w:pStyle w:val="BA863F6DFDC449B88B28A2424551AF01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94184BB811C14B8CA9DDE05293070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A60BB-3C8F-49A5-9C56-CBC37939DC45}"/>
      </w:docPartPr>
      <w:docPartBody>
        <w:p w:rsidR="00000000" w:rsidRDefault="00AB080D">
          <w:pPr>
            <w:pStyle w:val="94184BB811C14B8CA9DDE0529307022D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194526344901418D9D31B7492F596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F45D4-D68E-44A2-A0D6-8791F51CE160}"/>
      </w:docPartPr>
      <w:docPartBody>
        <w:p w:rsidR="00000000" w:rsidRDefault="00AB080D">
          <w:pPr>
            <w:pStyle w:val="194526344901418D9D31B7492F596709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6D7926B0CE814B61B87B87EBCB1AD5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F9BB4-E6A0-4A0C-94C1-CBF69AE8EA73}"/>
      </w:docPartPr>
      <w:docPartBody>
        <w:p w:rsidR="00000000" w:rsidRDefault="00AB080D">
          <w:pPr>
            <w:pStyle w:val="6D7926B0CE814B61B87B87EBCB1AD50C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3015AAFDE2EC4935B02947132DC5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D6C8D-A18A-43B8-95E2-59FAB7D51875}"/>
      </w:docPartPr>
      <w:docPartBody>
        <w:p w:rsidR="00000000" w:rsidRDefault="00AB080D">
          <w:pPr>
            <w:pStyle w:val="3015AAFDE2EC4935B02947132DC588C3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0E19E47582464248A4E8E8AA1ACD3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2AAB5-5FDE-43E1-A93E-62243E7DF40C}"/>
      </w:docPartPr>
      <w:docPartBody>
        <w:p w:rsidR="00000000" w:rsidRDefault="00AB080D">
          <w:pPr>
            <w:pStyle w:val="0E19E47582464248A4E8E8AA1ACD364F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6880B3A170F54B418D3BDCBCA9724B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9F1AE-03D4-4711-B2D0-637B931AF424}"/>
      </w:docPartPr>
      <w:docPartBody>
        <w:p w:rsidR="00000000" w:rsidRDefault="00AB080D">
          <w:pPr>
            <w:pStyle w:val="6880B3A170F54B418D3BDCBCA9724B3D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7F4F396DF7494BA68E7B53DAC54DC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1E9AB8-DD1E-4C4E-8088-F12BA231ED96}"/>
      </w:docPartPr>
      <w:docPartBody>
        <w:p w:rsidR="00000000" w:rsidRDefault="00AB080D">
          <w:pPr>
            <w:pStyle w:val="7F4F396DF7494BA68E7B53DAC54DCB48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E4F6FDBCD6F34B1EA6DEE57189FC3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E295D-65E8-42F0-9BD4-7873F6B6A7D8}"/>
      </w:docPartPr>
      <w:docPartBody>
        <w:p w:rsidR="00000000" w:rsidRDefault="00AB080D">
          <w:pPr>
            <w:pStyle w:val="E4F6FDBCD6F34B1EA6DEE57189FC3F84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3F146E58A70A416B8F0F26AE386D0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164C7-D8D6-4CAD-8A11-AEA0B198A40B}"/>
      </w:docPartPr>
      <w:docPartBody>
        <w:p w:rsidR="00000000" w:rsidRDefault="00AB080D">
          <w:pPr>
            <w:pStyle w:val="3F146E58A70A416B8F0F26AE386D084D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31FF915F2B724EC69383F6DB02ED6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3DE82-136D-49E2-8ABC-4113A7125B41}"/>
      </w:docPartPr>
      <w:docPartBody>
        <w:p w:rsidR="00000000" w:rsidRDefault="00AB080D">
          <w:pPr>
            <w:pStyle w:val="31FF915F2B724EC69383F6DB02ED62EF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7702C01E7053473E95DC122180BF8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95D-4945-4BCB-A446-D8B194FB85D5}"/>
      </w:docPartPr>
      <w:docPartBody>
        <w:p w:rsidR="00000000" w:rsidRDefault="00AB080D">
          <w:pPr>
            <w:pStyle w:val="7702C01E7053473E95DC122180BF891A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2793066C0699471986017158CDED8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B77894-1E25-498A-B008-6EBD3915A919}"/>
      </w:docPartPr>
      <w:docPartBody>
        <w:p w:rsidR="00000000" w:rsidRDefault="00AB080D">
          <w:pPr>
            <w:pStyle w:val="2793066C0699471986017158CDED816C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ADA14D68ADC04DC2BC40CD3112D3B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A81913-54E0-48B3-9AAC-48F208507A0B}"/>
      </w:docPartPr>
      <w:docPartBody>
        <w:p w:rsidR="00000000" w:rsidRDefault="00AB080D">
          <w:pPr>
            <w:pStyle w:val="ADA14D68ADC04DC2BC40CD3112D3B2FB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E619C0D6F87F422286F48A294FFDFB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2CCFB-7A43-498E-98D7-B018C85CCEA7}"/>
      </w:docPartPr>
      <w:docPartBody>
        <w:p w:rsidR="00000000" w:rsidRDefault="00AB080D">
          <w:pPr>
            <w:pStyle w:val="E619C0D6F87F422286F48A294FFDFBAB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DD2517D25D5B4820BCB0352B9C1E2A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1B1C6-243B-414D-B5D0-2F34D4B15555}"/>
      </w:docPartPr>
      <w:docPartBody>
        <w:p w:rsidR="00000000" w:rsidRDefault="00AB080D">
          <w:pPr>
            <w:pStyle w:val="DD2517D25D5B4820BCB0352B9C1E2AE6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1CCC51124B794F9CB6C3658448BA91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CD0E0-5F98-4AE7-8E9A-A24C7AEBDA6A}"/>
      </w:docPartPr>
      <w:docPartBody>
        <w:p w:rsidR="00000000" w:rsidRDefault="00AB080D">
          <w:pPr>
            <w:pStyle w:val="1CCC51124B794F9CB6C3658448BA91F5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3D5223A23FF94774AB527C0AD6A98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96C180-694D-4C09-8BEF-EB8DB81BD57D}"/>
      </w:docPartPr>
      <w:docPartBody>
        <w:p w:rsidR="00000000" w:rsidRDefault="00AB080D">
          <w:pPr>
            <w:pStyle w:val="3D5223A23FF94774AB527C0AD6A985EE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F31D147922534DC9BD9CA25F362DA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1AFFAB-6E83-4D65-B644-8F10D1D855FE}"/>
      </w:docPartPr>
      <w:docPartBody>
        <w:p w:rsidR="00000000" w:rsidRDefault="00AB080D">
          <w:pPr>
            <w:pStyle w:val="F31D147922534DC9BD9CA25F362DA011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03703B4B60EB42BA8A796F1D4229A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E1478-D6E2-4DA8-A061-9138A65C7534}"/>
      </w:docPartPr>
      <w:docPartBody>
        <w:p w:rsidR="00000000" w:rsidRDefault="00AB080D">
          <w:pPr>
            <w:pStyle w:val="03703B4B60EB42BA8A796F1D4229A540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91A13B8EE7A9432EAD16EBB8210157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390071-BC0F-4ACC-9562-69784DE12C3A}"/>
      </w:docPartPr>
      <w:docPartBody>
        <w:p w:rsidR="00000000" w:rsidRDefault="00AB080D">
          <w:pPr>
            <w:pStyle w:val="91A13B8EE7A9432EAD16EBB8210157A8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8FCFDB73AB06433CBF0BDE7B4A7A3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AC6D5-1E6B-499B-A90A-4F8E13CDC008}"/>
      </w:docPartPr>
      <w:docPartBody>
        <w:p w:rsidR="00000000" w:rsidRDefault="00AB080D">
          <w:pPr>
            <w:pStyle w:val="8FCFDB73AB06433CBF0BDE7B4A7A31FC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9E79EDC55DB942A08A94C0334A9F6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39CCA-C7AA-4959-96AE-1A7088B3B5B5}"/>
      </w:docPartPr>
      <w:docPartBody>
        <w:p w:rsidR="00000000" w:rsidRDefault="00AB080D">
          <w:pPr>
            <w:pStyle w:val="9E79EDC55DB942A08A94C0334A9F62E7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D07E0D4D04754DDE92173922083EEC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F7060-3B8D-4F71-B5E4-5DC524022A8D}"/>
      </w:docPartPr>
      <w:docPartBody>
        <w:p w:rsidR="00000000" w:rsidRDefault="00AB080D">
          <w:pPr>
            <w:pStyle w:val="D07E0D4D04754DDE92173922083EECE4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DF5CC6D6F56845C59FC468AE49EE6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13648-441E-4DBA-8C41-48E59E41D89B}"/>
      </w:docPartPr>
      <w:docPartBody>
        <w:p w:rsidR="00000000" w:rsidRDefault="00AB080D">
          <w:pPr>
            <w:pStyle w:val="DF5CC6D6F56845C59FC468AE49EE6670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7259F6D716BA48DB9999A109CAA54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1C3E-2F6A-40B8-88A3-AABA0268CCBF}"/>
      </w:docPartPr>
      <w:docPartBody>
        <w:p w:rsidR="00000000" w:rsidRDefault="00AB080D">
          <w:pPr>
            <w:pStyle w:val="7259F6D716BA48DB9999A109CAA544CD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9AC1B9CE2EA54A64B9162B75E4003A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904298-0494-492D-99D7-668E73E05D5D}"/>
      </w:docPartPr>
      <w:docPartBody>
        <w:p w:rsidR="00000000" w:rsidRDefault="00AB080D">
          <w:pPr>
            <w:pStyle w:val="9AC1B9CE2EA54A64B9162B75E4003AF8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812C790AACC840A88A22E20BD7020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FBF3C-951D-413C-B925-527FC218830E}"/>
      </w:docPartPr>
      <w:docPartBody>
        <w:p w:rsidR="00000000" w:rsidRDefault="00AB080D">
          <w:pPr>
            <w:pStyle w:val="812C790AACC840A88A22E20BD7020789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B612AB24D861499988A8AEE91A24E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5E8C0-8D82-4060-975F-088FC273972E}"/>
      </w:docPartPr>
      <w:docPartBody>
        <w:p w:rsidR="00000000" w:rsidRDefault="00AB080D">
          <w:pPr>
            <w:pStyle w:val="B612AB24D861499988A8AEE91A24E90E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466282005BC04AC1B5C18F3DCDBDD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73009-C5E7-4E4C-950B-EE1E135FAD31}"/>
      </w:docPartPr>
      <w:docPartBody>
        <w:p w:rsidR="00000000" w:rsidRDefault="00AB080D">
          <w:pPr>
            <w:pStyle w:val="466282005BC04AC1B5C18F3DCDBDD2A8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82F5B0E53B1E4560B117171DC7AE3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FDB50-AAF4-4263-98CC-37BD4B0EC42F}"/>
      </w:docPartPr>
      <w:docPartBody>
        <w:p w:rsidR="00000000" w:rsidRDefault="00AB080D">
          <w:pPr>
            <w:pStyle w:val="82F5B0E53B1E4560B117171DC7AE32FB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24A9B938828D461A9965C8772F8FA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E8AAC-488C-40E8-A0CE-423221A483D8}"/>
      </w:docPartPr>
      <w:docPartBody>
        <w:p w:rsidR="00000000" w:rsidRDefault="00AB080D">
          <w:pPr>
            <w:pStyle w:val="24A9B938828D461A9965C8772F8FA78F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7FC6C0586E3C44B2AE461B2D39183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9A2FE-FCD9-4BA5-8C5E-B3BEF3B092C5}"/>
      </w:docPartPr>
      <w:docPartBody>
        <w:p w:rsidR="00000000" w:rsidRDefault="00AB080D">
          <w:pPr>
            <w:pStyle w:val="7FC6C0586E3C44B2AE461B2D391834E6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85E1F938AEBA4A52A22A4A10216603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84942-90FF-4114-B1FB-B24D09670F44}"/>
      </w:docPartPr>
      <w:docPartBody>
        <w:p w:rsidR="00000000" w:rsidRDefault="00AB080D">
          <w:pPr>
            <w:pStyle w:val="85E1F938AEBA4A52A22A4A1021660354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B3CAD389E0D3436D91FDB490C2837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3962E-AACC-42B3-A1FE-3DCCD20DB58E}"/>
      </w:docPartPr>
      <w:docPartBody>
        <w:p w:rsidR="00000000" w:rsidRDefault="00AB080D">
          <w:pPr>
            <w:pStyle w:val="B3CAD389E0D3436D91FDB490C28374ED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21749E82F8E047F0A4E396FF91033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7799D-A714-41F6-8665-ACEB245B1454}"/>
      </w:docPartPr>
      <w:docPartBody>
        <w:p w:rsidR="00000000" w:rsidRDefault="00AB080D">
          <w:pPr>
            <w:pStyle w:val="21749E82F8E047F0A4E396FF91033249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8411777EC7744A9583D3FCDD35F0A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15CC2-108E-42E3-BDA8-4B6002D8B0F8}"/>
      </w:docPartPr>
      <w:docPartBody>
        <w:p w:rsidR="00000000" w:rsidRDefault="00AB080D">
          <w:pPr>
            <w:pStyle w:val="8411777EC7744A9583D3FCDD35F0A9A7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611DAF8B2C8E4DF198EA83561113B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81F0F-58B5-41C4-AB56-B3A2CBA76F84}"/>
      </w:docPartPr>
      <w:docPartBody>
        <w:p w:rsidR="00000000" w:rsidRDefault="00AB080D">
          <w:pPr>
            <w:pStyle w:val="611DAF8B2C8E4DF198EA83561113B9FD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7AC2B5D0796D4D7E94E117F71A303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38FA8-99A1-4D0B-81CD-4DC1D6B6D648}"/>
      </w:docPartPr>
      <w:docPartBody>
        <w:p w:rsidR="00000000" w:rsidRDefault="00AB080D">
          <w:pPr>
            <w:pStyle w:val="7AC2B5D0796D4D7E94E117F71A3036FA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603DD88B658F49918D165D16F5C07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6D9D2-15BD-457B-852D-7AB86D0DC2DA}"/>
      </w:docPartPr>
      <w:docPartBody>
        <w:p w:rsidR="00000000" w:rsidRDefault="00AB080D">
          <w:pPr>
            <w:pStyle w:val="603DD88B658F49918D165D16F5C07030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FAD5B2B438054FBABB472D8AF037B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5E475-F43A-4EE7-8B39-A0AFCCF62697}"/>
      </w:docPartPr>
      <w:docPartBody>
        <w:p w:rsidR="00000000" w:rsidRDefault="00AB080D">
          <w:pPr>
            <w:pStyle w:val="FAD5B2B438054FBABB472D8AF037BDFF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C5C9C7F7EAA7441DBAC3E282B64A1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6FDCF-9261-4E60-A562-0A89C7635D96}"/>
      </w:docPartPr>
      <w:docPartBody>
        <w:p w:rsidR="00000000" w:rsidRDefault="00AB080D">
          <w:pPr>
            <w:pStyle w:val="C5C9C7F7EAA7441DBAC3E282B64A1564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8142D0E8CACD4D07BD21A2D3E8D5F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6E967-8780-4E82-84E2-0C1D91EBB02A}"/>
      </w:docPartPr>
      <w:docPartBody>
        <w:p w:rsidR="00000000" w:rsidRDefault="00AB080D">
          <w:pPr>
            <w:pStyle w:val="8142D0E8CACD4D07BD21A2D3E8D5F335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FA8209681C9C46719289D7D072DD39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F75D1-3B94-4BDD-92BB-F1A0D0C40AF0}"/>
      </w:docPartPr>
      <w:docPartBody>
        <w:p w:rsidR="00000000" w:rsidRDefault="00AB080D">
          <w:pPr>
            <w:pStyle w:val="FA8209681C9C46719289D7D072DD393C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4DACF0F84D41405D93C9F9FD87D13E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F95C1-33C4-40EB-A045-E9ED024AF987}"/>
      </w:docPartPr>
      <w:docPartBody>
        <w:p w:rsidR="00000000" w:rsidRDefault="00AB080D">
          <w:pPr>
            <w:pStyle w:val="4DACF0F84D41405D93C9F9FD87D13EDA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80B61B32D6C54073B365D4CB6E2EB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DD821D-8C3B-44E8-9223-46236216835F}"/>
      </w:docPartPr>
      <w:docPartBody>
        <w:p w:rsidR="00000000" w:rsidRDefault="00AB080D">
          <w:pPr>
            <w:pStyle w:val="80B61B32D6C54073B365D4CB6E2EBBB1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350932A5E740458DB34FC1AFBC537A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B0941-8E10-4BC2-87CA-57E95F6ABF62}"/>
      </w:docPartPr>
      <w:docPartBody>
        <w:p w:rsidR="00000000" w:rsidRDefault="00AB080D">
          <w:pPr>
            <w:pStyle w:val="350932A5E740458DB34FC1AFBC537A3B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E990C93855544358BD51B0767C21F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41699-9E5C-4962-938D-1B378D4E831E}"/>
      </w:docPartPr>
      <w:docPartBody>
        <w:p w:rsidR="00000000" w:rsidRDefault="00AB080D">
          <w:pPr>
            <w:pStyle w:val="E990C93855544358BD51B0767C21F126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E2FCB916993D41E5B5BA48CFE91B0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E7231-2D1D-42E1-90A7-26A39EE3A949}"/>
      </w:docPartPr>
      <w:docPartBody>
        <w:p w:rsidR="00000000" w:rsidRDefault="00AB080D">
          <w:pPr>
            <w:pStyle w:val="E2FCB916993D41E5B5BA48CFE91B071D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7AC3ECED542844AB9D9C543F1A9B78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F3364-1D8B-472E-982A-B4615DCA4802}"/>
      </w:docPartPr>
      <w:docPartBody>
        <w:p w:rsidR="00000000" w:rsidRDefault="00AB080D">
          <w:pPr>
            <w:pStyle w:val="7AC3ECED542844AB9D9C543F1A9B782C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ED4A86016F314550BB20A03474CC8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0D17C3-5F89-4A86-A69A-DDB2CB3E46C5}"/>
      </w:docPartPr>
      <w:docPartBody>
        <w:p w:rsidR="00000000" w:rsidRDefault="00AB080D">
          <w:pPr>
            <w:pStyle w:val="ED4A86016F314550BB20A03474CC87EF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8299CEBCF6D543E39D4082B46EB38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1D5B-9839-4A61-A893-FA9472A67419}"/>
      </w:docPartPr>
      <w:docPartBody>
        <w:p w:rsidR="00000000" w:rsidRDefault="00AB080D">
          <w:pPr>
            <w:pStyle w:val="8299CEBCF6D543E39D4082B46EB3819E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EC554C63789B4F25970B965B903C3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BB87CB-C278-4134-8535-1123CFC9993E}"/>
      </w:docPartPr>
      <w:docPartBody>
        <w:p w:rsidR="00000000" w:rsidRDefault="00AB080D">
          <w:pPr>
            <w:pStyle w:val="EC554C63789B4F25970B965B903C3159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8D626D288F9643AE9AE1461A641ED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475DC-DE02-49B0-B230-A014E1ADBCD7}"/>
      </w:docPartPr>
      <w:docPartBody>
        <w:p w:rsidR="00000000" w:rsidRDefault="00AB080D">
          <w:pPr>
            <w:pStyle w:val="8D626D288F9643AE9AE1461A641ED305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F809CB17485F413187A836EBA2FA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32AF7-4660-4474-998A-3F8B6BDCFBC0}"/>
      </w:docPartPr>
      <w:docPartBody>
        <w:p w:rsidR="00000000" w:rsidRDefault="00AB080D">
          <w:pPr>
            <w:pStyle w:val="F809CB17485F413187A836EBA2FAF817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54E501AF085640A58726D387D79B8B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F5DEF-91D9-43BC-B684-B74B59FE673A}"/>
      </w:docPartPr>
      <w:docPartBody>
        <w:p w:rsidR="00000000" w:rsidRDefault="00AB080D">
          <w:pPr>
            <w:pStyle w:val="54E501AF085640A58726D387D79B8B3A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6AAEACF7535647619036D231680239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9923D-5F09-40B0-8167-D40E68910696}"/>
      </w:docPartPr>
      <w:docPartBody>
        <w:p w:rsidR="00000000" w:rsidRDefault="00AB080D">
          <w:pPr>
            <w:pStyle w:val="6AAEACF7535647619036D23168023944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7A453B5EE1C84B518420924B64B389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6CA93-ACCE-4520-8500-2322D1206851}"/>
      </w:docPartPr>
      <w:docPartBody>
        <w:p w:rsidR="00000000" w:rsidRDefault="00AB080D">
          <w:pPr>
            <w:pStyle w:val="7A453B5EE1C84B518420924B64B389E5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A957FA120A13432BA24DA02EA76F0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5A9A9-C4D9-4B6E-BAC1-54631E8EABD3}"/>
      </w:docPartPr>
      <w:docPartBody>
        <w:p w:rsidR="00000000" w:rsidRDefault="00AB080D">
          <w:pPr>
            <w:pStyle w:val="A957FA120A13432BA24DA02EA76F00E8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4B7B63315AAC4497BE1E2E35B437D4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207633-9E52-47A3-8833-C0FCA5F88499}"/>
      </w:docPartPr>
      <w:docPartBody>
        <w:p w:rsidR="00000000" w:rsidRDefault="00AB080D">
          <w:pPr>
            <w:pStyle w:val="4B7B63315AAC4497BE1E2E35B437D4D6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2F367BB6711E43A896CF9D86DDE2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92C49-5F6A-4A2E-93E7-8AF2A322BEF2}"/>
      </w:docPartPr>
      <w:docPartBody>
        <w:p w:rsidR="00000000" w:rsidRDefault="00AB080D">
          <w:pPr>
            <w:pStyle w:val="2F367BB6711E43A896CF9D86DDE2115D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F29024B71E4F46EF80064F94AB5A0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A6D48-CAB8-43BB-8719-AA7F8B50A71A}"/>
      </w:docPartPr>
      <w:docPartBody>
        <w:p w:rsidR="00000000" w:rsidRDefault="00AB080D">
          <w:pPr>
            <w:pStyle w:val="F29024B71E4F46EF80064F94AB5A0495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AA97F045073E4D39BCD3A23FD41D9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6057F-A965-45C4-9D19-93E9CE057CC6}"/>
      </w:docPartPr>
      <w:docPartBody>
        <w:p w:rsidR="00000000" w:rsidRDefault="00AB080D">
          <w:pPr>
            <w:pStyle w:val="AA97F045073E4D39BCD3A23FD41D934A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3D8083CA4E69437FBE7AB0546B7AC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6B7C6-12C8-4D3C-992B-D5CA26C67C03}"/>
      </w:docPartPr>
      <w:docPartBody>
        <w:p w:rsidR="00000000" w:rsidRDefault="00AB080D">
          <w:pPr>
            <w:pStyle w:val="3D8083CA4E69437FBE7AB0546B7ACED7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  <w:docPart>
      <w:docPartPr>
        <w:name w:val="C1CBEDE59DED4BAD81823F6E39FCC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01D7F-5DDA-4C92-8286-71232C65A102}"/>
      </w:docPartPr>
      <w:docPartBody>
        <w:p w:rsidR="00000000" w:rsidRDefault="00AB080D">
          <w:pPr>
            <w:pStyle w:val="C1CBEDE59DED4BAD81823F6E39FCC44D"/>
          </w:pPr>
          <w:r>
            <w:rPr>
              <w:lang w:bidi="ru-RU"/>
            </w:rPr>
            <w:t>Понедельник</w:t>
          </w:r>
        </w:p>
      </w:docPartBody>
    </w:docPart>
    <w:docPart>
      <w:docPartPr>
        <w:name w:val="8C4AA1208920443A9EF4F5E5D5A5F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94613-E5BB-4389-BA5F-6904B1575BE5}"/>
      </w:docPartPr>
      <w:docPartBody>
        <w:p w:rsidR="00000000" w:rsidRDefault="00AB080D">
          <w:pPr>
            <w:pStyle w:val="8C4AA1208920443A9EF4F5E5D5A5F2FB"/>
          </w:pPr>
          <w:r>
            <w:rPr>
              <w:lang w:bidi="ru-RU"/>
            </w:rPr>
            <w:t>Вторник</w:t>
          </w:r>
        </w:p>
      </w:docPartBody>
    </w:docPart>
    <w:docPart>
      <w:docPartPr>
        <w:name w:val="C359B3FFA7AE4E768BB430BC84C07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B786C-AE2E-4515-A3CD-A6C439B4F2D7}"/>
      </w:docPartPr>
      <w:docPartBody>
        <w:p w:rsidR="00000000" w:rsidRDefault="00AB080D">
          <w:pPr>
            <w:pStyle w:val="C359B3FFA7AE4E768BB430BC84C07D27"/>
          </w:pPr>
          <w:r>
            <w:rPr>
              <w:lang w:bidi="ru-RU"/>
            </w:rPr>
            <w:t>Среда</w:t>
          </w:r>
        </w:p>
      </w:docPartBody>
    </w:docPart>
    <w:docPart>
      <w:docPartPr>
        <w:name w:val="40446565CE574D7483B7269A96BB6C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788FD-E29B-4B29-B145-0923A202511E}"/>
      </w:docPartPr>
      <w:docPartBody>
        <w:p w:rsidR="00000000" w:rsidRDefault="00AB080D">
          <w:pPr>
            <w:pStyle w:val="40446565CE574D7483B7269A96BB6C50"/>
          </w:pPr>
          <w:r>
            <w:rPr>
              <w:lang w:bidi="ru-RU"/>
            </w:rPr>
            <w:t>Четверг</w:t>
          </w:r>
        </w:p>
      </w:docPartBody>
    </w:docPart>
    <w:docPart>
      <w:docPartPr>
        <w:name w:val="B77201DA35AB467E9ACB164FFFF6F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5407F-E72B-4E31-939F-489340EE34BD}"/>
      </w:docPartPr>
      <w:docPartBody>
        <w:p w:rsidR="00000000" w:rsidRDefault="00AB080D">
          <w:pPr>
            <w:pStyle w:val="B77201DA35AB467E9ACB164FFFF6F025"/>
          </w:pPr>
          <w:r>
            <w:rPr>
              <w:lang w:bidi="ru-RU"/>
            </w:rPr>
            <w:t>Пятница</w:t>
          </w:r>
        </w:p>
      </w:docPartBody>
    </w:docPart>
    <w:docPart>
      <w:docPartPr>
        <w:name w:val="7B8DD8491BCF44B49B8A8C5FCF0C6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9EC601-A2A2-4029-86D0-E0BF06E8A776}"/>
      </w:docPartPr>
      <w:docPartBody>
        <w:p w:rsidR="00000000" w:rsidRDefault="00AB080D">
          <w:pPr>
            <w:pStyle w:val="7B8DD8491BCF44B49B8A8C5FCF0C6C68"/>
          </w:pPr>
          <w:r>
            <w:rPr>
              <w:lang w:bidi="ru-RU"/>
            </w:rPr>
            <w:t>Суббота</w:t>
          </w:r>
        </w:p>
      </w:docPartBody>
    </w:docPart>
    <w:docPart>
      <w:docPartPr>
        <w:name w:val="FBFFEDAEADE14F07AA5F0D4DC3CF7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14607-D7B4-4F42-810D-C25E1E9E73FC}"/>
      </w:docPartPr>
      <w:docPartBody>
        <w:p w:rsidR="00000000" w:rsidRDefault="00AB080D">
          <w:pPr>
            <w:pStyle w:val="FBFFEDAEADE14F07AA5F0D4DC3CF7980"/>
          </w:pPr>
          <w:r>
            <w:rPr>
              <w:lang w:bidi="ru-RU"/>
            </w:rPr>
            <w:t>В</w:t>
          </w:r>
          <w:r>
            <w:rPr>
              <w:rFonts w:eastAsia="SimSun" w:hint="eastAsia"/>
              <w:lang w:bidi="ru-RU"/>
            </w:rPr>
            <w:t>ос</w:t>
          </w:r>
          <w:r>
            <w:rPr>
              <w:lang w:bidi="ru-RU"/>
            </w:rPr>
            <w:t>кресенье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0D"/>
    <w:rsid w:val="00A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917AAFC089419EBF1D74827CD8C930">
    <w:name w:val="B3917AAFC089419EBF1D74827CD8C930"/>
  </w:style>
  <w:style w:type="paragraph" w:customStyle="1" w:styleId="0C8876C49D73448D860D06ACA866DA30">
    <w:name w:val="0C8876C49D73448D860D06ACA866DA30"/>
  </w:style>
  <w:style w:type="paragraph" w:customStyle="1" w:styleId="43A5E25ADEBD4EE8B0F3C46603CA7883">
    <w:name w:val="43A5E25ADEBD4EE8B0F3C46603CA7883"/>
  </w:style>
  <w:style w:type="paragraph" w:customStyle="1" w:styleId="75F497825A8D42DD82AAD5320A5C5512">
    <w:name w:val="75F497825A8D42DD82AAD5320A5C5512"/>
  </w:style>
  <w:style w:type="paragraph" w:customStyle="1" w:styleId="AD69E54E5EE34BDDBB5467FF1208E7DD">
    <w:name w:val="AD69E54E5EE34BDDBB5467FF1208E7DD"/>
  </w:style>
  <w:style w:type="paragraph" w:customStyle="1" w:styleId="0978A3505CE24369AAD807ACF94420B1">
    <w:name w:val="0978A3505CE24369AAD807ACF94420B1"/>
  </w:style>
  <w:style w:type="paragraph" w:customStyle="1" w:styleId="5B1884D7AB1D46239E2B5062067AC9D5">
    <w:name w:val="5B1884D7AB1D46239E2B5062067AC9D5"/>
  </w:style>
  <w:style w:type="paragraph" w:customStyle="1" w:styleId="63ED8603BACA42879458CB5A211868E3">
    <w:name w:val="63ED8603BACA42879458CB5A211868E3"/>
  </w:style>
  <w:style w:type="paragraph" w:customStyle="1" w:styleId="D49459404AF246C09EFD311F46A68316">
    <w:name w:val="D49459404AF246C09EFD311F46A68316"/>
  </w:style>
  <w:style w:type="paragraph" w:customStyle="1" w:styleId="5D77D562DFEA4DF0AB5B6ED06925C402">
    <w:name w:val="5D77D562DFEA4DF0AB5B6ED06925C402"/>
  </w:style>
  <w:style w:type="paragraph" w:customStyle="1" w:styleId="ACC3B0F89A824B46B4459A8CDB4BC341">
    <w:name w:val="ACC3B0F89A824B46B4459A8CDB4BC341"/>
  </w:style>
  <w:style w:type="paragraph" w:customStyle="1" w:styleId="CC947715DDA340ED86423BDEF936F087">
    <w:name w:val="CC947715DDA340ED86423BDEF936F087"/>
  </w:style>
  <w:style w:type="paragraph" w:customStyle="1" w:styleId="E1957391EAD34E668FF313390BF9F8D6">
    <w:name w:val="E1957391EAD34E668FF313390BF9F8D6"/>
  </w:style>
  <w:style w:type="paragraph" w:customStyle="1" w:styleId="BA863F6DFDC449B88B28A2424551AF01">
    <w:name w:val="BA863F6DFDC449B88B28A2424551AF01"/>
  </w:style>
  <w:style w:type="paragraph" w:customStyle="1" w:styleId="94184BB811C14B8CA9DDE0529307022D">
    <w:name w:val="94184BB811C14B8CA9DDE0529307022D"/>
  </w:style>
  <w:style w:type="paragraph" w:customStyle="1" w:styleId="194526344901418D9D31B7492F596709">
    <w:name w:val="194526344901418D9D31B7492F596709"/>
  </w:style>
  <w:style w:type="paragraph" w:customStyle="1" w:styleId="6D7926B0CE814B61B87B87EBCB1AD50C">
    <w:name w:val="6D7926B0CE814B61B87B87EBCB1AD50C"/>
  </w:style>
  <w:style w:type="paragraph" w:customStyle="1" w:styleId="3015AAFDE2EC4935B02947132DC588C3">
    <w:name w:val="3015AAFDE2EC4935B02947132DC588C3"/>
  </w:style>
  <w:style w:type="paragraph" w:customStyle="1" w:styleId="0E19E47582464248A4E8E8AA1ACD364F">
    <w:name w:val="0E19E47582464248A4E8E8AA1ACD364F"/>
  </w:style>
  <w:style w:type="paragraph" w:customStyle="1" w:styleId="6880B3A170F54B418D3BDCBCA9724B3D">
    <w:name w:val="6880B3A170F54B418D3BDCBCA9724B3D"/>
  </w:style>
  <w:style w:type="paragraph" w:customStyle="1" w:styleId="7F4F396DF7494BA68E7B53DAC54DCB48">
    <w:name w:val="7F4F396DF7494BA68E7B53DAC54DCB48"/>
  </w:style>
  <w:style w:type="paragraph" w:customStyle="1" w:styleId="E4F6FDBCD6F34B1EA6DEE57189FC3F84">
    <w:name w:val="E4F6FDBCD6F34B1EA6DEE57189FC3F84"/>
  </w:style>
  <w:style w:type="paragraph" w:customStyle="1" w:styleId="3F146E58A70A416B8F0F26AE386D084D">
    <w:name w:val="3F146E58A70A416B8F0F26AE386D084D"/>
  </w:style>
  <w:style w:type="paragraph" w:customStyle="1" w:styleId="31FF915F2B724EC69383F6DB02ED62EF">
    <w:name w:val="31FF915F2B724EC69383F6DB02ED62EF"/>
  </w:style>
  <w:style w:type="paragraph" w:customStyle="1" w:styleId="7702C01E7053473E95DC122180BF891A">
    <w:name w:val="7702C01E7053473E95DC122180BF891A"/>
  </w:style>
  <w:style w:type="paragraph" w:customStyle="1" w:styleId="2793066C0699471986017158CDED816C">
    <w:name w:val="2793066C0699471986017158CDED816C"/>
  </w:style>
  <w:style w:type="paragraph" w:customStyle="1" w:styleId="ADA14D68ADC04DC2BC40CD3112D3B2FB">
    <w:name w:val="ADA14D68ADC04DC2BC40CD3112D3B2FB"/>
  </w:style>
  <w:style w:type="paragraph" w:customStyle="1" w:styleId="E619C0D6F87F422286F48A294FFDFBAB">
    <w:name w:val="E619C0D6F87F422286F48A294FFDFBAB"/>
  </w:style>
  <w:style w:type="paragraph" w:customStyle="1" w:styleId="DD2517D25D5B4820BCB0352B9C1E2AE6">
    <w:name w:val="DD2517D25D5B4820BCB0352B9C1E2AE6"/>
  </w:style>
  <w:style w:type="paragraph" w:customStyle="1" w:styleId="1CCC51124B794F9CB6C3658448BA91F5">
    <w:name w:val="1CCC51124B794F9CB6C3658448BA91F5"/>
  </w:style>
  <w:style w:type="paragraph" w:customStyle="1" w:styleId="3D5223A23FF94774AB527C0AD6A985EE">
    <w:name w:val="3D5223A23FF94774AB527C0AD6A985EE"/>
  </w:style>
  <w:style w:type="paragraph" w:customStyle="1" w:styleId="F31D147922534DC9BD9CA25F362DA011">
    <w:name w:val="F31D147922534DC9BD9CA25F362DA011"/>
  </w:style>
  <w:style w:type="paragraph" w:customStyle="1" w:styleId="03703B4B60EB42BA8A796F1D4229A540">
    <w:name w:val="03703B4B60EB42BA8A796F1D4229A540"/>
  </w:style>
  <w:style w:type="paragraph" w:customStyle="1" w:styleId="91A13B8EE7A9432EAD16EBB8210157A8">
    <w:name w:val="91A13B8EE7A9432EAD16EBB8210157A8"/>
  </w:style>
  <w:style w:type="paragraph" w:customStyle="1" w:styleId="8FCFDB73AB06433CBF0BDE7B4A7A31FC">
    <w:name w:val="8FCFDB73AB06433CBF0BDE7B4A7A31FC"/>
  </w:style>
  <w:style w:type="paragraph" w:customStyle="1" w:styleId="9E79EDC55DB942A08A94C0334A9F62E7">
    <w:name w:val="9E79EDC55DB942A08A94C0334A9F62E7"/>
  </w:style>
  <w:style w:type="paragraph" w:customStyle="1" w:styleId="D07E0D4D04754DDE92173922083EECE4">
    <w:name w:val="D07E0D4D04754DDE92173922083EECE4"/>
  </w:style>
  <w:style w:type="paragraph" w:customStyle="1" w:styleId="DF5CC6D6F56845C59FC468AE49EE6670">
    <w:name w:val="DF5CC6D6F56845C59FC468AE49EE6670"/>
  </w:style>
  <w:style w:type="paragraph" w:customStyle="1" w:styleId="7259F6D716BA48DB9999A109CAA544CD">
    <w:name w:val="7259F6D716BA48DB9999A109CAA544CD"/>
  </w:style>
  <w:style w:type="paragraph" w:customStyle="1" w:styleId="9AC1B9CE2EA54A64B9162B75E4003AF8">
    <w:name w:val="9AC1B9CE2EA54A64B9162B75E4003AF8"/>
  </w:style>
  <w:style w:type="paragraph" w:customStyle="1" w:styleId="812C790AACC840A88A22E20BD7020789">
    <w:name w:val="812C790AACC840A88A22E20BD7020789"/>
  </w:style>
  <w:style w:type="paragraph" w:customStyle="1" w:styleId="B612AB24D861499988A8AEE91A24E90E">
    <w:name w:val="B612AB24D861499988A8AEE91A24E90E"/>
  </w:style>
  <w:style w:type="paragraph" w:customStyle="1" w:styleId="466282005BC04AC1B5C18F3DCDBDD2A8">
    <w:name w:val="466282005BC04AC1B5C18F3DCDBDD2A8"/>
  </w:style>
  <w:style w:type="paragraph" w:customStyle="1" w:styleId="82F5B0E53B1E4560B117171DC7AE32FB">
    <w:name w:val="82F5B0E53B1E4560B117171DC7AE32FB"/>
  </w:style>
  <w:style w:type="paragraph" w:customStyle="1" w:styleId="24A9B938828D461A9965C8772F8FA78F">
    <w:name w:val="24A9B938828D461A9965C8772F8FA78F"/>
  </w:style>
  <w:style w:type="paragraph" w:customStyle="1" w:styleId="7FC6C0586E3C44B2AE461B2D391834E6">
    <w:name w:val="7FC6C0586E3C44B2AE461B2D391834E6"/>
  </w:style>
  <w:style w:type="paragraph" w:customStyle="1" w:styleId="85E1F938AEBA4A52A22A4A1021660354">
    <w:name w:val="85E1F938AEBA4A52A22A4A1021660354"/>
  </w:style>
  <w:style w:type="paragraph" w:customStyle="1" w:styleId="B3CAD389E0D3436D91FDB490C28374ED">
    <w:name w:val="B3CAD389E0D3436D91FDB490C28374ED"/>
  </w:style>
  <w:style w:type="paragraph" w:customStyle="1" w:styleId="21749E82F8E047F0A4E396FF91033249">
    <w:name w:val="21749E82F8E047F0A4E396FF91033249"/>
  </w:style>
  <w:style w:type="paragraph" w:customStyle="1" w:styleId="8411777EC7744A9583D3FCDD35F0A9A7">
    <w:name w:val="8411777EC7744A9583D3FCDD35F0A9A7"/>
  </w:style>
  <w:style w:type="paragraph" w:customStyle="1" w:styleId="611DAF8B2C8E4DF198EA83561113B9FD">
    <w:name w:val="611DAF8B2C8E4DF198EA83561113B9FD"/>
  </w:style>
  <w:style w:type="paragraph" w:customStyle="1" w:styleId="7AC2B5D0796D4D7E94E117F71A3036FA">
    <w:name w:val="7AC2B5D0796D4D7E94E117F71A3036FA"/>
  </w:style>
  <w:style w:type="paragraph" w:customStyle="1" w:styleId="603DD88B658F49918D165D16F5C07030">
    <w:name w:val="603DD88B658F49918D165D16F5C07030"/>
  </w:style>
  <w:style w:type="paragraph" w:customStyle="1" w:styleId="FAD5B2B438054FBABB472D8AF037BDFF">
    <w:name w:val="FAD5B2B438054FBABB472D8AF037BDFF"/>
  </w:style>
  <w:style w:type="paragraph" w:customStyle="1" w:styleId="C5C9C7F7EAA7441DBAC3E282B64A1564">
    <w:name w:val="C5C9C7F7EAA7441DBAC3E282B64A1564"/>
  </w:style>
  <w:style w:type="paragraph" w:customStyle="1" w:styleId="8142D0E8CACD4D07BD21A2D3E8D5F335">
    <w:name w:val="8142D0E8CACD4D07BD21A2D3E8D5F335"/>
  </w:style>
  <w:style w:type="paragraph" w:customStyle="1" w:styleId="FA8209681C9C46719289D7D072DD393C">
    <w:name w:val="FA8209681C9C46719289D7D072DD393C"/>
  </w:style>
  <w:style w:type="paragraph" w:customStyle="1" w:styleId="4DACF0F84D41405D93C9F9FD87D13EDA">
    <w:name w:val="4DACF0F84D41405D93C9F9FD87D13EDA"/>
  </w:style>
  <w:style w:type="paragraph" w:customStyle="1" w:styleId="80B61B32D6C54073B365D4CB6E2EBBB1">
    <w:name w:val="80B61B32D6C54073B365D4CB6E2EBBB1"/>
  </w:style>
  <w:style w:type="paragraph" w:customStyle="1" w:styleId="350932A5E740458DB34FC1AFBC537A3B">
    <w:name w:val="350932A5E740458DB34FC1AFBC537A3B"/>
  </w:style>
  <w:style w:type="paragraph" w:customStyle="1" w:styleId="E990C93855544358BD51B0767C21F126">
    <w:name w:val="E990C93855544358BD51B0767C21F126"/>
  </w:style>
  <w:style w:type="paragraph" w:customStyle="1" w:styleId="E2FCB916993D41E5B5BA48CFE91B071D">
    <w:name w:val="E2FCB916993D41E5B5BA48CFE91B071D"/>
  </w:style>
  <w:style w:type="paragraph" w:customStyle="1" w:styleId="7AC3ECED542844AB9D9C543F1A9B782C">
    <w:name w:val="7AC3ECED542844AB9D9C543F1A9B782C"/>
  </w:style>
  <w:style w:type="paragraph" w:customStyle="1" w:styleId="ED4A86016F314550BB20A03474CC87EF">
    <w:name w:val="ED4A86016F314550BB20A03474CC87EF"/>
  </w:style>
  <w:style w:type="paragraph" w:customStyle="1" w:styleId="8299CEBCF6D543E39D4082B46EB3819E">
    <w:name w:val="8299CEBCF6D543E39D4082B46EB3819E"/>
  </w:style>
  <w:style w:type="paragraph" w:customStyle="1" w:styleId="EC554C63789B4F25970B965B903C3159">
    <w:name w:val="EC554C63789B4F25970B965B903C3159"/>
  </w:style>
  <w:style w:type="paragraph" w:customStyle="1" w:styleId="8D626D288F9643AE9AE1461A641ED305">
    <w:name w:val="8D626D288F9643AE9AE1461A641ED305"/>
  </w:style>
  <w:style w:type="paragraph" w:customStyle="1" w:styleId="F809CB17485F413187A836EBA2FAF817">
    <w:name w:val="F809CB17485F413187A836EBA2FAF817"/>
  </w:style>
  <w:style w:type="paragraph" w:customStyle="1" w:styleId="54E501AF085640A58726D387D79B8B3A">
    <w:name w:val="54E501AF085640A58726D387D79B8B3A"/>
  </w:style>
  <w:style w:type="paragraph" w:customStyle="1" w:styleId="6AAEACF7535647619036D23168023944">
    <w:name w:val="6AAEACF7535647619036D23168023944"/>
  </w:style>
  <w:style w:type="paragraph" w:customStyle="1" w:styleId="7A453B5EE1C84B518420924B64B389E5">
    <w:name w:val="7A453B5EE1C84B518420924B64B389E5"/>
  </w:style>
  <w:style w:type="paragraph" w:customStyle="1" w:styleId="A957FA120A13432BA24DA02EA76F00E8">
    <w:name w:val="A957FA120A13432BA24DA02EA76F00E8"/>
  </w:style>
  <w:style w:type="paragraph" w:customStyle="1" w:styleId="4B7B63315AAC4497BE1E2E35B437D4D6">
    <w:name w:val="4B7B63315AAC4497BE1E2E35B437D4D6"/>
  </w:style>
  <w:style w:type="paragraph" w:customStyle="1" w:styleId="2F367BB6711E43A896CF9D86DDE2115D">
    <w:name w:val="2F367BB6711E43A896CF9D86DDE2115D"/>
  </w:style>
  <w:style w:type="paragraph" w:customStyle="1" w:styleId="F29024B71E4F46EF80064F94AB5A0495">
    <w:name w:val="F29024B71E4F46EF80064F94AB5A0495"/>
  </w:style>
  <w:style w:type="paragraph" w:customStyle="1" w:styleId="AA97F045073E4D39BCD3A23FD41D934A">
    <w:name w:val="AA97F045073E4D39BCD3A23FD41D934A"/>
  </w:style>
  <w:style w:type="paragraph" w:customStyle="1" w:styleId="3D8083CA4E69437FBE7AB0546B7ACED7">
    <w:name w:val="3D8083CA4E69437FBE7AB0546B7ACED7"/>
  </w:style>
  <w:style w:type="paragraph" w:customStyle="1" w:styleId="C1CBEDE59DED4BAD81823F6E39FCC44D">
    <w:name w:val="C1CBEDE59DED4BAD81823F6E39FCC44D"/>
  </w:style>
  <w:style w:type="paragraph" w:customStyle="1" w:styleId="8C4AA1208920443A9EF4F5E5D5A5F2FB">
    <w:name w:val="8C4AA1208920443A9EF4F5E5D5A5F2FB"/>
  </w:style>
  <w:style w:type="paragraph" w:customStyle="1" w:styleId="C359B3FFA7AE4E768BB430BC84C07D27">
    <w:name w:val="C359B3FFA7AE4E768BB430BC84C07D27"/>
  </w:style>
  <w:style w:type="paragraph" w:customStyle="1" w:styleId="40446565CE574D7483B7269A96BB6C50">
    <w:name w:val="40446565CE574D7483B7269A96BB6C50"/>
  </w:style>
  <w:style w:type="paragraph" w:customStyle="1" w:styleId="B77201DA35AB467E9ACB164FFFF6F025">
    <w:name w:val="B77201DA35AB467E9ACB164FFFF6F025"/>
  </w:style>
  <w:style w:type="paragraph" w:customStyle="1" w:styleId="7B8DD8491BCF44B49B8A8C5FCF0C6C68">
    <w:name w:val="7B8DD8491BCF44B49B8A8C5FCF0C6C68"/>
  </w:style>
  <w:style w:type="paragraph" w:customStyle="1" w:styleId="FBFFEDAEADE14F07AA5F0D4DC3CF7980">
    <w:name w:val="FBFFEDAEADE14F07AA5F0D4DC3CF7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FF6A-267A-4522-865C-F0FEA2607DC9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69B944-D97C-46DF-BA41-783925204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C47911-DB01-4915-A698-7941E07317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2DE14A-D6B3-443D-B528-ED83869449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Календарь с баннером</Template>
  <TotalTime>0</TotalTime>
  <Pages>12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2024-04-23T07:38:00Z</dcterms:created>
  <dcterms:modified xsi:type="dcterms:W3CDTF">2024-04-23T07:38:00Z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